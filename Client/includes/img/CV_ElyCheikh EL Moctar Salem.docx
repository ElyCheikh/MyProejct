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032194" w:rsidP="00E76932">
      <w:pPr>
        <w:jc w:val="both"/>
        <w:sectPr w:rsidR="00F93E26" w:rsidSect="00F93E26"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CF3DB8E" wp14:editId="023A8126">
                <wp:simplePos x="0" y="0"/>
                <wp:positionH relativeFrom="page">
                  <wp:align>left</wp:align>
                </wp:positionH>
                <wp:positionV relativeFrom="paragraph">
                  <wp:posOffset>202650</wp:posOffset>
                </wp:positionV>
                <wp:extent cx="1767840" cy="10133234"/>
                <wp:effectExtent l="0" t="0" r="3810" b="19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133234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0C237" id="Rectangle 64" o:spid="_x0000_s1026" style="position:absolute;margin-left:0;margin-top:15.95pt;width:139.2pt;height:797.9pt;z-index:-251548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" fillcolor="#48b6a8" stroked="f">
                <w10:wrap anchorx="page"/>
              </v:rect>
            </w:pict>
          </mc:Fallback>
        </mc:AlternateContent>
      </w:r>
      <w:r w:rsidR="003571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10715" wp14:editId="61B97FE7">
                <wp:simplePos x="0" y="0"/>
                <wp:positionH relativeFrom="margin">
                  <wp:align>right</wp:align>
                </wp:positionH>
                <wp:positionV relativeFrom="page">
                  <wp:posOffset>276225</wp:posOffset>
                </wp:positionV>
                <wp:extent cx="4267200" cy="771525"/>
                <wp:effectExtent l="0" t="0" r="0" b="952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0F669B" w:rsidP="000D22B6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ElyCheikh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Moctar Salem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10715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84.8pt;margin-top:21.75pt;width:336pt;height:60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" filled="f" stroked="f">
                <v:textbox>
                  <w:txbxContent>
                    <w:p w:rsidR="00533C46" w:rsidRPr="00E76932" w:rsidRDefault="000F669B" w:rsidP="000D22B6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ElyCheikh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Moctar Salem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571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1BB150" wp14:editId="586DEA48">
                <wp:simplePos x="0" y="0"/>
                <wp:positionH relativeFrom="margin">
                  <wp:posOffset>595630</wp:posOffset>
                </wp:positionH>
                <wp:positionV relativeFrom="page">
                  <wp:posOffset>266700</wp:posOffset>
                </wp:positionV>
                <wp:extent cx="942975" cy="835025"/>
                <wp:effectExtent l="0" t="0" r="0" b="3175"/>
                <wp:wrapSquare wrapText="bothSides"/>
                <wp:docPr id="24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1C9" w:rsidRPr="003571C9" w:rsidRDefault="003571C9" w:rsidP="003571C9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144"/>
                                <w:szCs w:val="14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Cs/>
                                <w:caps/>
                                <w:noProof/>
                                <w:color w:val="7F7F7F" w:themeColor="text1" w:themeTint="80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0C7737F8" wp14:editId="54AAE456">
                                  <wp:extent cx="758151" cy="707366"/>
                                  <wp:effectExtent l="0" t="0" r="444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ullSizeRender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551" cy="743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B150" id="_x0000_s1027" type="#_x0000_t202" style="position:absolute;left:0;text-align:left;margin-left:46.9pt;margin-top:21pt;width:74.25pt;height:65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" filled="f" stroked="f">
                <v:textbox>
                  <w:txbxContent>
                    <w:p w:rsidR="003571C9" w:rsidRPr="003571C9" w:rsidRDefault="003571C9" w:rsidP="003571C9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144"/>
                          <w:szCs w:val="14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Italic"/>
                          <w:iCs/>
                          <w:caps/>
                          <w:noProof/>
                          <w:color w:val="7F7F7F" w:themeColor="text1" w:themeTint="80"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0C7737F8" wp14:editId="54AAE456">
                            <wp:extent cx="758151" cy="707366"/>
                            <wp:effectExtent l="0" t="0" r="444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FullSizeRender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6551" cy="743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03219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B501FB" wp14:editId="0219F585">
                <wp:simplePos x="0" y="0"/>
                <wp:positionH relativeFrom="page">
                  <wp:align>right</wp:align>
                </wp:positionH>
                <wp:positionV relativeFrom="paragraph">
                  <wp:posOffset>25663</wp:posOffset>
                </wp:positionV>
                <wp:extent cx="5790565" cy="737235"/>
                <wp:effectExtent l="0" t="0" r="635" b="5715"/>
                <wp:wrapThrough wrapText="bothSides">
                  <wp:wrapPolygon edited="0">
                    <wp:start x="0" y="0"/>
                    <wp:lineTo x="0" y="21209"/>
                    <wp:lineTo x="21531" y="21209"/>
                    <wp:lineTo x="21531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73723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7CE" w:rsidRPr="00A907CE" w:rsidRDefault="00A907CE" w:rsidP="00A907CE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7C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Stage professionnel de fin d’étude</w:t>
                            </w:r>
                          </w:p>
                          <w:p w:rsidR="00533C46" w:rsidRPr="0075570E" w:rsidRDefault="00A907CE" w:rsidP="000D22B6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7C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Ingénieur Informatique  </w:t>
                            </w:r>
                            <w:r w:rsidR="000D22B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501FB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8" type="#_x0000_t202" style="position:absolute;margin-left:404.75pt;margin-top:2pt;width:455.95pt;height:58.05pt;z-index: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" fillcolor="#e06721" stroked="f">
                <v:textbox inset="7mm,,,0">
                  <w:txbxContent>
                    <w:p w:rsidR="00A907CE" w:rsidRPr="00A907CE" w:rsidRDefault="00A907CE" w:rsidP="00A907CE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7C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Stage professionnel de fin d’étude</w:t>
                      </w:r>
                    </w:p>
                    <w:p w:rsidR="00533C46" w:rsidRPr="0075570E" w:rsidRDefault="00A907CE" w:rsidP="000D22B6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7C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Ingénieur Informatique  </w:t>
                      </w:r>
                      <w:r w:rsidR="000D22B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TWIN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0D22B6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597819" behindDoc="0" locked="0" layoutInCell="1" allowOverlap="1" wp14:anchorId="4D543100" wp14:editId="31E8B141">
                <wp:simplePos x="0" y="0"/>
                <wp:positionH relativeFrom="column">
                  <wp:posOffset>866775</wp:posOffset>
                </wp:positionH>
                <wp:positionV relativeFrom="paragraph">
                  <wp:posOffset>945515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4161D0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43100" id="Groupe 3" o:spid="_x0000_s1029" style="position:absolute;margin-left:68.25pt;margin-top:74.45pt;width:215.6pt;height:20.8pt;z-index:25159781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0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">
                  <v:imagedata r:id="rId12" o:title=""/>
                  <v:path arrowok="t"/>
                </v:shape>
                <v:shape id="Zone de texte 18" o:spid="_x0000_s1031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4161D0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80E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4E5CD" wp14:editId="5650C57C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4384B" id="Connecteur droit 90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8ECA232" wp14:editId="69171874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7FE1" id="Rectangle 91" o:spid="_x0000_s1026" style="position:absolute;margin-left:-70.85pt;margin-top:9.95pt;width:139.2pt;height:747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6120524" wp14:editId="6C5BF83D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4D7C1" id="Grouper 92" o:spid="_x0000_s1026" style="position:absolute;margin-left:455.8pt;margin-top:8.9pt;width:67.35pt;height:65.8pt;z-index:251653120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D5sAAAADbAAAADwAAAGRycy9kb3ducmV2LnhtbERPS2sCMRC+F/ofwhR6q9n2YGU1ikgt&#10;QqHg6+Bt2Iybxc3MmkTd/vvmIHj8+N6TWe9bdaUQG2ED74MCFHEltuHawG67fBuBignZYitMBv4o&#10;wmz6/DTB0sqN13TdpFrlEI4lGnApdaXWsXLkMQ6kI87cUYLHlGGotQ14y+G+1R9FMdQeG84NDjta&#10;OKpOm4s3IF9e3Gh9OX//rn7222PxKXQIxry+9PMxqER9eojv7pU1MMzr85f8A/T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gw+bAAAAA2wAAAA8AAAAAAAAAAAAAAAAA&#10;oQIAAGRycy9kb3ducmV2LnhtbFBLBQYAAAAABAAEAPkAAACOAwAAAAA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xmfcQAAADbAAAADwAAAGRycy9kb3ducmV2LnhtbESPT2sCMRTE70K/Q3gFb5q1Bytbo5TS&#10;iiAI/umht8fmuVm6eW+bRF2/vSkUehxm5jfMfNn7Vl0oxEbYwGRcgCKuxDZcGzgePkYzUDEhW2yF&#10;ycCNIiwXD4M5llauvKPLPtUqQziWaMCl1JVax8qRxziWjjh7JwkeU5ah1jbgNcN9q5+KYqo9NpwX&#10;HHb05qj63p+9AXn34ma7889qu958Hk7Fs9BXMGb42L++gErUp//wX3ttDUwn8Psl/wC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GZ9xAAAANsAAAAPAAAAAAAAAAAA&#10;AAAAAKECAABkcnMvZG93bnJldi54bWxQSwUGAAAAAAQABAD5AAAAkgMAAAAA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74CsQAAADbAAAADwAAAGRycy9kb3ducmV2LnhtbESPT2sCMRTE70K/Q3gFb5qtB5WtUUqp&#10;IhQK/umht8fmuVm6eW9Nom6/fSMUehxm5jfMYtX7Vl0pxEbYwNO4AEVciW24NnA8rEdzUDEhW2yF&#10;ycAPRVgtHwYLLK3ceEfXfapVhnAs0YBLqSu1jpUjj3EsHXH2ThI8pixDrW3AW4b7Vk+KYqo9NpwX&#10;HHb06qj63l+8AXnz4ua7y3nzsX3/PJyKmdBXMGb42L88g0rUp//wX3trDUwncP+Sf4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vgKxAAAANsAAAAPAAAAAAAAAAAA&#10;AAAAAKECAABkcnMvZG93bnJldi54bWxQSwUGAAAAAAQABAD5AAAAkgMAAAAA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p w:rsidR="00233012" w:rsidRDefault="00161DF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688EA" wp14:editId="2B2F36C0">
                <wp:simplePos x="0" y="0"/>
                <wp:positionH relativeFrom="page">
                  <wp:align>left</wp:align>
                </wp:positionH>
                <wp:positionV relativeFrom="paragraph">
                  <wp:posOffset>338455</wp:posOffset>
                </wp:positionV>
                <wp:extent cx="1752600" cy="3542030"/>
                <wp:effectExtent l="0" t="0" r="0" b="1270"/>
                <wp:wrapThrough wrapText="bothSides">
                  <wp:wrapPolygon edited="0">
                    <wp:start x="470" y="0"/>
                    <wp:lineTo x="470" y="21492"/>
                    <wp:lineTo x="20896" y="21492"/>
                    <wp:lineTo x="20896" y="0"/>
                    <wp:lineTo x="47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54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Default="000D22B6" w:rsidP="00AF431A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Adresse : </w:t>
                            </w:r>
                            <w:r w:rsidR="00AF431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533C46" w:rsidRDefault="00AF431A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Avenue Hedi N</w:t>
                            </w:r>
                            <w:r w:rsidR="004C3FB5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ouira, Immobilier </w:t>
                            </w: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Mirmar 2, </w:t>
                            </w:r>
                          </w:p>
                          <w:p w:rsidR="00B175B1" w:rsidRPr="00B175B1" w:rsidRDefault="00B175B1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Appartement B5-4.</w:t>
                            </w:r>
                          </w:p>
                          <w:p w:rsidR="00AF431A" w:rsidRPr="008131F3" w:rsidRDefault="00AF431A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Cité Ennaser 2, Ariana, Tunisie.</w:t>
                            </w: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Default="00A907CE" w:rsidP="000D22B6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 :</w:t>
                            </w:r>
                            <w:r w:rsidR="00533C46"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+216</w:t>
                            </w:r>
                            <w:r w:rsidR="000F669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23100547</w:t>
                            </w:r>
                          </w:p>
                          <w:p w:rsidR="00533C46" w:rsidRPr="000F669B" w:rsidRDefault="00533C46" w:rsidP="000D22B6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A907CE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D22B6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F669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elycheikh.elmoctarsalem@esprit</w:t>
                            </w:r>
                            <w:r w:rsidR="00A907CE" w:rsidRPr="000D22B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.tn</w:t>
                            </w:r>
                          </w:p>
                          <w:p w:rsidR="00533C46" w:rsidRPr="008131F3" w:rsidRDefault="00533C46" w:rsidP="000D22B6">
                            <w:pPr>
                              <w:pStyle w:val="BalloonText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0F669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="00A907C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F669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  <w:r w:rsidR="00A907C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F669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1993</w:t>
                            </w:r>
                            <w:r w:rsidR="00A907C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07C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F669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533C46" w:rsidRPr="008131F3" w:rsidRDefault="00D54F7F" w:rsidP="008131F3">
                            <w:pPr>
                              <w:pStyle w:val="BalloonText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  <w:r w:rsidR="004C3FB5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88EA" id="Zone de texte 1" o:spid="_x0000_s1032" type="#_x0000_t202" style="position:absolute;margin-left:0;margin-top:26.65pt;width:138pt;height:278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" filled="f" stroked="f">
                <v:textbox>
                  <w:txbxContent>
                    <w:p w:rsidR="00533C46" w:rsidRDefault="000D22B6" w:rsidP="00AF431A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Adresse : </w:t>
                      </w:r>
                      <w:r w:rsidR="00AF431A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533C46" w:rsidRDefault="00AF431A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Avenue Hedi N</w:t>
                      </w:r>
                      <w:r w:rsidR="004C3FB5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ouira, Immobilier </w:t>
                      </w: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Mirmar 2, </w:t>
                      </w:r>
                    </w:p>
                    <w:p w:rsidR="00B175B1" w:rsidRPr="00B175B1" w:rsidRDefault="00B175B1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Appartement B5-4.</w:t>
                      </w:r>
                    </w:p>
                    <w:p w:rsidR="00AF431A" w:rsidRPr="008131F3" w:rsidRDefault="00AF431A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Cité Ennaser 2, Ariana, Tunisie.</w:t>
                      </w: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Default="00A907CE" w:rsidP="000D22B6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 :</w:t>
                      </w:r>
                      <w:r w:rsidR="00533C46"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+216</w:t>
                      </w:r>
                      <w:r w:rsidR="000F669B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23100547</w:t>
                      </w:r>
                    </w:p>
                    <w:p w:rsidR="00533C46" w:rsidRPr="000F669B" w:rsidRDefault="00533C46" w:rsidP="000D22B6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A907CE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D22B6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F669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elycheikh.elmoctarsalem@esprit</w:t>
                      </w:r>
                      <w:r w:rsidR="00A907CE" w:rsidRPr="000D22B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.tn</w:t>
                      </w:r>
                    </w:p>
                    <w:p w:rsidR="00533C46" w:rsidRPr="008131F3" w:rsidRDefault="00533C46" w:rsidP="000D22B6">
                      <w:pPr>
                        <w:pStyle w:val="BalloonText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0F669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="00A907C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F669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  <w:r w:rsidR="00A907C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F669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1993</w:t>
                      </w:r>
                      <w:r w:rsidR="00A907C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07C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F669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533C46" w:rsidRPr="008131F3" w:rsidRDefault="00D54F7F" w:rsidP="008131F3">
                      <w:pPr>
                        <w:pStyle w:val="BalloonText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  <w:r w:rsidR="004C3FB5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233012" w:rsidRPr="00BF4ED6" w:rsidRDefault="00161DFA" w:rsidP="00BF4ED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8FA8DD9" wp14:editId="7F2080D0">
                <wp:simplePos x="0" y="0"/>
                <wp:positionH relativeFrom="column">
                  <wp:posOffset>-718820</wp:posOffset>
                </wp:positionH>
                <wp:positionV relativeFrom="page">
                  <wp:posOffset>5316496</wp:posOffset>
                </wp:positionV>
                <wp:extent cx="1390650" cy="495300"/>
                <wp:effectExtent l="0" t="0" r="0" b="0"/>
                <wp:wrapTight wrapText="bothSides">
                  <wp:wrapPolygon edited="0">
                    <wp:start x="592" y="0"/>
                    <wp:lineTo x="592" y="20769"/>
                    <wp:lineTo x="20712" y="20769"/>
                    <wp:lineTo x="20712" y="0"/>
                    <wp:lineTo x="592" y="0"/>
                  </wp:wrapPolygon>
                </wp:wrapTight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AA495A" w:rsidRDefault="005472B3" w:rsidP="005472B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Voyage</w:t>
                            </w:r>
                            <w:r w:rsidR="00C80CC0"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 Lecture,</w:t>
                            </w:r>
                            <w:r w:rsidR="00C80CC0" w:rsidRPr="00C80CC0"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0CC0"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Jeux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8DD9" id="Zone de texte 76" o:spid="_x0000_s1033" type="#_x0000_t202" style="position:absolute;margin-left:-56.6pt;margin-top:418.6pt;width:109.5pt;height:39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" filled="f" stroked="f">
                <v:textbox>
                  <w:txbxContent>
                    <w:p w:rsidR="00533C46" w:rsidRPr="00AA495A" w:rsidRDefault="005472B3" w:rsidP="005472B3">
                      <w:pPr>
                        <w:pStyle w:val="BalloonText"/>
                        <w:tabs>
                          <w:tab w:val="left" w:pos="850"/>
                        </w:tabs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Voyage</w:t>
                      </w:r>
                      <w:r w:rsidR="00C80CC0"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, Lecture,</w:t>
                      </w:r>
                      <w:r w:rsidR="00C80CC0" w:rsidRPr="00C80CC0"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80CC0"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Jeux vidéo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596794" behindDoc="1" locked="0" layoutInCell="1" allowOverlap="1" wp14:anchorId="5A1FC71D" wp14:editId="10269BE0">
                <wp:simplePos x="0" y="0"/>
                <wp:positionH relativeFrom="column">
                  <wp:posOffset>868045</wp:posOffset>
                </wp:positionH>
                <wp:positionV relativeFrom="page">
                  <wp:posOffset>2812415</wp:posOffset>
                </wp:positionV>
                <wp:extent cx="2738120" cy="335915"/>
                <wp:effectExtent l="0" t="0" r="5080" b="6985"/>
                <wp:wrapTight wrapText="bothSides">
                  <wp:wrapPolygon edited="0">
                    <wp:start x="0" y="0"/>
                    <wp:lineTo x="0" y="17149"/>
                    <wp:lineTo x="19386" y="20824"/>
                    <wp:lineTo x="21189" y="20824"/>
                    <wp:lineTo x="21490" y="17149"/>
                    <wp:lineTo x="21490" y="0"/>
                    <wp:lineTo x="0" y="0"/>
                  </wp:wrapPolygon>
                </wp:wrapTight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335915"/>
                          <a:chOff x="0" y="-138023"/>
                          <a:chExt cx="2738120" cy="336460"/>
                        </a:xfrm>
                      </wpg:grpSpPr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Zone de texte 65"/>
                        <wps:cNvSpPr txBox="1"/>
                        <wps:spPr>
                          <a:xfrm>
                            <a:off x="0" y="-138023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96E" w:rsidRPr="00DC5877" w:rsidRDefault="0012696E" w:rsidP="0012696E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  <w:r w:rsidR="004424CC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12696E" w:rsidRPr="00BC5ADF" w:rsidRDefault="0012696E" w:rsidP="0012696E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C71D" id="Groupe 2" o:spid="_x0000_s1034" style="position:absolute;margin-left:68.35pt;margin-top:221.45pt;width:215.6pt;height:26.45pt;z-index:-251719686;mso-position-vertical-relative:page;mso-height-relative:margin" coordorigin=",-1380" coordsize="27381,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jQ0MzA0ZGIy&#10;LTM5MjYtNGQ5OS1iMWQxLTFhMmZiMjEzZTNhYjwvc3RFdnQ6aW5zdGFuY2VJRD4KICAgICAgICAg&#10;ICAgICAgICAgPHN0RXZ0OndoZW4+MjAxNC0wNC0yM1QxMjoxNTozNy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oxZmE4ZDRkZS0zY2M1LTRlNWQt&#10;ODI2ZS00NjE1NzlkZDk2NGU8L3N0RXZ0Omluc3RhbmNlSUQ+CiAgICAgICAgICAgICAgICAgIDxz&#10;dEV2dDp3aGVuPjIwMTQtMDQtMjNUMTI6MTU6Mzc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U4PC9leGlm&#10;OlBpeGVsWERpbWVuc2lvbj4KICAgICAgICAgPGV4aWY6UGl4ZWxZRGltZW5zaW9uPjM4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">
                <v:shape id="Image 3" o:spid="_x0000_s1035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14" o:title=""/>
                  <v:path arrowok="t"/>
                </v:shape>
                <v:shape id="Zone de texte 65" o:spid="_x0000_s1036" type="#_x0000_t202" style="position:absolute;top:-1380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12696E" w:rsidRPr="00DC5877" w:rsidRDefault="0012696E" w:rsidP="0012696E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  <w:r w:rsidR="004424CC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12696E" w:rsidRPr="00BC5ADF" w:rsidRDefault="0012696E" w:rsidP="0012696E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ight" anchory="page"/>
              </v:group>
            </w:pict>
          </mc:Fallback>
        </mc:AlternateContent>
      </w:r>
      <w:r w:rsidRPr="00F52B9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A96E87" wp14:editId="510223AF">
                <wp:simplePos x="0" y="0"/>
                <wp:positionH relativeFrom="column">
                  <wp:posOffset>1161415</wp:posOffset>
                </wp:positionH>
                <wp:positionV relativeFrom="paragraph">
                  <wp:posOffset>884555</wp:posOffset>
                </wp:positionV>
                <wp:extent cx="5286375" cy="448310"/>
                <wp:effectExtent l="0" t="0" r="0" b="889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533C46" w:rsidRPr="00CD2427" w:rsidRDefault="00A34C05" w:rsidP="003C439C">
                            <w:pPr>
                              <w:pStyle w:val="BalloonText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>Aout</w:t>
                            </w:r>
                            <w:r w:rsidR="00533C46" w:rsidRPr="00CD2427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54F7F" w:rsidRPr="00CD2427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>6</w:t>
                            </w:r>
                            <w:r w:rsidR="00533C46" w:rsidRPr="00CD2427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>Juillet</w:t>
                            </w:r>
                            <w:r w:rsidR="00533C46" w:rsidRPr="00CD2427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54F7F" w:rsidRPr="00CD2427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  <w:t>6</w:t>
                            </w:r>
                            <w:r w:rsidR="00533C46" w:rsidRPr="00CD2427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3C46" w:rsidRPr="00CD2427">
                              <w:rPr>
                                <w:rFonts w:ascii="Wingdings" w:hAnsi="Wingdings"/>
                                <w:b/>
                                <w:color w:val="11514B"/>
                                <w:sz w:val="22"/>
                                <w:szCs w:val="22"/>
                              </w:rPr>
                              <w:t></w:t>
                            </w:r>
                            <w:r w:rsidR="00533C46" w:rsidRPr="00CD2427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>Somelec</w:t>
                            </w:r>
                            <w:r w:rsidR="00533C46" w:rsidRPr="00CD2427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3C46" w:rsidRPr="00CD2427">
                              <w:rPr>
                                <w:rFonts w:ascii="Wingdings" w:hAnsi="Wingdings"/>
                                <w:b/>
                                <w:color w:val="11514B"/>
                                <w:sz w:val="22"/>
                                <w:szCs w:val="22"/>
                              </w:rPr>
                              <w:t></w:t>
                            </w:r>
                            <w:r w:rsidR="00533C46" w:rsidRPr="00CD2427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>Direction Informatique</w:t>
                            </w:r>
                          </w:p>
                          <w:p w:rsidR="00533C46" w:rsidRPr="003C439C" w:rsidRDefault="00D54F7F" w:rsidP="00A34C05">
                            <w:pPr>
                              <w:pStyle w:val="BalloonText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CD2427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4C05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Assistance</w:t>
                            </w:r>
                            <w:r w:rsidR="005900D3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à</w:t>
                            </w:r>
                            <w:r w:rsidR="00A34C05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69A9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la qualité</w:t>
                            </w:r>
                            <w:r w:rsidR="00CE69A9" w:rsidRPr="00A34C05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69A9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et au</w:t>
                            </w:r>
                            <w:r w:rsidR="00A34C05" w:rsidRPr="00A34C05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bon fonctionnement du code</w:t>
                            </w:r>
                            <w:r w:rsidR="00A34C05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www.somelec.mr</w:t>
                            </w:r>
                          </w:p>
                          <w:p w:rsidR="003C439C" w:rsidRPr="003C439C" w:rsidRDefault="003C439C" w:rsidP="00BF4ED6">
                            <w:pPr>
                              <w:pStyle w:val="ListParagraph"/>
                              <w:tabs>
                                <w:tab w:val="left" w:pos="850"/>
                              </w:tabs>
                              <w:spacing w:after="113"/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6E87" id="Zone de texte 83" o:spid="_x0000_s1037" type="#_x0000_t202" style="position:absolute;margin-left:91.45pt;margin-top:69.65pt;width:416.25pt;height:3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" filled="f" stroked="f">
                <v:textbox>
                  <w:txbxContent>
                    <w:p w:rsidR="00533C46" w:rsidRPr="00CD2427" w:rsidRDefault="00A34C05" w:rsidP="003C439C">
                      <w:pPr>
                        <w:pStyle w:val="BalloonText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>Aout</w:t>
                      </w:r>
                      <w:r w:rsidR="00533C46" w:rsidRPr="00CD2427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 w:rsidR="00D54F7F" w:rsidRPr="00CD2427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>6</w:t>
                      </w:r>
                      <w:r w:rsidR="00533C46" w:rsidRPr="00CD2427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>Juillet</w:t>
                      </w:r>
                      <w:r w:rsidR="00533C46" w:rsidRPr="00CD2427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 w:rsidR="00D54F7F" w:rsidRPr="00CD2427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  <w:t>6</w:t>
                      </w:r>
                      <w:r w:rsidR="00533C46" w:rsidRPr="00CD2427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 w:rsidR="00533C46" w:rsidRPr="00CD2427">
                        <w:rPr>
                          <w:rFonts w:ascii="Wingdings" w:hAnsi="Wingdings"/>
                          <w:b/>
                          <w:color w:val="11514B"/>
                          <w:sz w:val="22"/>
                          <w:szCs w:val="22"/>
                        </w:rPr>
                        <w:t></w:t>
                      </w:r>
                      <w:r w:rsidR="00533C46" w:rsidRPr="00CD2427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>Somelec</w:t>
                      </w:r>
                      <w:r w:rsidR="00533C46" w:rsidRPr="00CD2427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 w:rsidR="00533C46" w:rsidRPr="00CD2427">
                        <w:rPr>
                          <w:rFonts w:ascii="Wingdings" w:hAnsi="Wingdings"/>
                          <w:b/>
                          <w:color w:val="11514B"/>
                          <w:sz w:val="22"/>
                          <w:szCs w:val="22"/>
                        </w:rPr>
                        <w:t></w:t>
                      </w:r>
                      <w:r w:rsidR="00533C46" w:rsidRPr="00CD2427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>Direction Informatique</w:t>
                      </w:r>
                    </w:p>
                    <w:p w:rsidR="00533C46" w:rsidRPr="003C439C" w:rsidRDefault="00D54F7F" w:rsidP="00A34C05">
                      <w:pPr>
                        <w:pStyle w:val="BalloonText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CD2427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A34C05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Assistance</w:t>
                      </w:r>
                      <w:r w:rsidR="005900D3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à</w:t>
                      </w:r>
                      <w:r w:rsidR="00A34C05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CE69A9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la qualité</w:t>
                      </w:r>
                      <w:r w:rsidR="00CE69A9" w:rsidRPr="00A34C05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CE69A9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et au</w:t>
                      </w:r>
                      <w:r w:rsidR="00A34C05" w:rsidRPr="00A34C05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bon fonctionnement du code</w:t>
                      </w:r>
                      <w:r w:rsidR="00A34C05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- www.somelec.mr</w:t>
                      </w:r>
                    </w:p>
                    <w:p w:rsidR="003C439C" w:rsidRPr="003C439C" w:rsidRDefault="003C439C" w:rsidP="00BF4ED6">
                      <w:pPr>
                        <w:pStyle w:val="ListParagraph"/>
                        <w:tabs>
                          <w:tab w:val="left" w:pos="850"/>
                        </w:tabs>
                        <w:spacing w:after="113"/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594744" behindDoc="0" locked="0" layoutInCell="1" allowOverlap="1" wp14:anchorId="350529A0" wp14:editId="221AA9E8">
                <wp:simplePos x="0" y="0"/>
                <wp:positionH relativeFrom="column">
                  <wp:posOffset>859790</wp:posOffset>
                </wp:positionH>
                <wp:positionV relativeFrom="paragraph">
                  <wp:posOffset>4654550</wp:posOffset>
                </wp:positionV>
                <wp:extent cx="2738120" cy="323850"/>
                <wp:effectExtent l="0" t="0" r="5080" b="0"/>
                <wp:wrapThrough wrapText="bothSides">
                  <wp:wrapPolygon edited="0">
                    <wp:start x="19536" y="0"/>
                    <wp:lineTo x="0" y="2541"/>
                    <wp:lineTo x="0" y="20329"/>
                    <wp:lineTo x="21490" y="20329"/>
                    <wp:lineTo x="21490" y="2541"/>
                    <wp:lineTo x="20889" y="0"/>
                    <wp:lineTo x="19536" y="0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323850"/>
                          <a:chOff x="0" y="52387"/>
                          <a:chExt cx="2738120" cy="323916"/>
                        </a:xfrm>
                      </wpg:grpSpPr>
                      <pic:pic xmlns:pic="http://schemas.openxmlformats.org/drawingml/2006/picture">
                        <pic:nvPicPr>
                          <pic:cNvPr id="21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Zone de texte 20"/>
                        <wps:cNvSpPr txBox="1"/>
                        <wps:spPr>
                          <a:xfrm>
                            <a:off x="0" y="112143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F8D2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7DD" w:rsidRPr="00DC5877" w:rsidRDefault="008C2410" w:rsidP="005C47DD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Projets</w:t>
                              </w:r>
                            </w:p>
                            <w:p w:rsidR="005C47DD" w:rsidRPr="00BC5ADF" w:rsidRDefault="005C47DD" w:rsidP="005C47DD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529A0" id="Groupe 19" o:spid="_x0000_s1038" style="position:absolute;margin-left:67.7pt;margin-top:366.5pt;width:215.6pt;height:25.5pt;z-index:251594744;mso-height-relative:margin" coordorigin=",523" coordsize="27381,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jQ0MzA0ZGIy&#10;LTM5MjYtNGQ5OS1iMWQxLTFhMmZiMjEzZTNhYjwvc3RFdnQ6aW5zdGFuY2VJRD4KICAgICAgICAg&#10;ICAgICAgICAgPHN0RXZ0OndoZW4+MjAxNC0wNC0yM1QxMjoxNTozNy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oxZmE4ZDRkZS0zY2M1LTRlNWQt&#10;ODI2ZS00NjE1NzlkZDk2NGU8L3N0RXZ0Omluc3RhbmNlSUQ+CiAgICAgICAgICAgICAgICAgIDxz&#10;dEV2dDp3aGVuPjIwMTQtMDQtMjNUMTI6MTU6Mzc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U4PC9leGlm&#10;OlBpeGVsWERpbWVuc2lvbj4KICAgICAgICAgPGV4aWY6UGl4ZWxZRGltZW5zaW9uPjM4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">
                <v:shape id="Image 3" o:spid="_x0000_s1039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">
                  <v:imagedata r:id="rId14" o:title=""/>
                  <v:path arrowok="t"/>
                </v:shape>
                <v:shape id="Zone de texte 20" o:spid="_x0000_s1040" type="#_x0000_t202" style="position:absolute;top:1121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" fillcolor="#ef8d21" stroked="f">
                  <v:textbox>
                    <w:txbxContent>
                      <w:p w:rsidR="005C47DD" w:rsidRPr="00DC5877" w:rsidRDefault="008C2410" w:rsidP="005C47DD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Projets</w:t>
                        </w:r>
                      </w:p>
                      <w:p w:rsidR="005C47DD" w:rsidRPr="00BC5ADF" w:rsidRDefault="005C47DD" w:rsidP="005C47DD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F4E765" wp14:editId="155DFDC9">
                <wp:simplePos x="0" y="0"/>
                <wp:positionH relativeFrom="column">
                  <wp:posOffset>989067</wp:posOffset>
                </wp:positionH>
                <wp:positionV relativeFrom="paragraph">
                  <wp:posOffset>4990741</wp:posOffset>
                </wp:positionV>
                <wp:extent cx="5495925" cy="335534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335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EB9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Développement d’un jeu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Langage C &amp; Bibliothèque Allagro.</w:t>
                            </w: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Développement d’un ERP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- 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Langage C++ &amp; Framework QT.</w:t>
                            </w: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Développement d’un site web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- 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PHP, HTMl5, CSS3, JavaScript, JQuery.</w:t>
                            </w:r>
                          </w:p>
                          <w:p w:rsidR="00CE69A9" w:rsidRDefault="00CE69A9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Projet D’Intégration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- 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Desktop : Java</w:t>
                            </w: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WEB : Symfony2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Mobile : J2ME</w:t>
                            </w: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</w:rPr>
                            </w:pPr>
                          </w:p>
                          <w:p w:rsidR="002B2A92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Projet D’Intégration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- 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Métier &amp; WEB Services : JEE</w:t>
                            </w: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2B2A92" w:rsidRPr="00AF431A" w:rsidRDefault="002B2A92" w:rsidP="002B2A92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</w:rPr>
                              <w:t xml:space="preserve">                                           </w:t>
                            </w: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 w:rsidRPr="00AF431A"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  <w:t>BACK OFFICE : DotNet</w:t>
                            </w: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</w:p>
                          <w:p w:rsidR="002B2A92" w:rsidRPr="00AF431A" w:rsidRDefault="002B2A92" w:rsidP="002B2A92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 xml:space="preserve">                                           - </w:t>
                            </w:r>
                            <w:r w:rsidRPr="00AF431A"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  <w:t>FRONT OFFICE : angularJS</w:t>
                            </w: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</w:p>
                          <w:p w:rsidR="002B2A92" w:rsidRPr="00AF431A" w:rsidRDefault="002B2A92" w:rsidP="002B2A92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 xml:space="preserve">                                           - </w:t>
                            </w:r>
                            <w:r w:rsidRPr="00AF431A"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  <w:t>MOBILE : Cross Platform Ionic</w:t>
                            </w:r>
                          </w:p>
                          <w:p w:rsidR="00CE69A9" w:rsidRPr="00AF431A" w:rsidRDefault="00CE69A9" w:rsidP="002B2A92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CE69A9" w:rsidRDefault="00CE69A9" w:rsidP="002B2A92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• </w:t>
                            </w:r>
                            <w:r w:rsidR="004C3FB5">
                              <w:rPr>
                                <w:color w:val="6E7881"/>
                                <w:shd w:val="clear" w:color="auto" w:fill="FFFFFF"/>
                              </w:rPr>
                              <w:t xml:space="preserve">Projet </w:t>
                            </w:r>
                            <w:r w:rsidRPr="00AF431A"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  <w:t>Mean Stack.js</w:t>
                            </w:r>
                          </w:p>
                          <w:p w:rsidR="00161DFA" w:rsidRDefault="00161DFA" w:rsidP="002B2A92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161DFA" w:rsidRDefault="00161DFA" w:rsidP="00161DFA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color w:val="6E788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 xml:space="preserve">Projet </w:t>
                            </w:r>
                            <w:r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  <w:t xml:space="preserve">Big Data – Social Analytics </w:t>
                            </w:r>
                          </w:p>
                          <w:p w:rsidR="00161DFA" w:rsidRDefault="00161DFA" w:rsidP="002B2A92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161DFA" w:rsidRPr="00AF431A" w:rsidRDefault="00161DFA" w:rsidP="002B2A92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                    </w:t>
                            </w: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 xml:space="preserve">                                           </w:t>
                            </w: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2B2A92" w:rsidRPr="00AF431A" w:rsidRDefault="002B2A92" w:rsidP="00863EB9">
                            <w:pPr>
                              <w:jc w:val="both"/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AF431A">
                              <w:rPr>
                                <w:rStyle w:val="apple-converted-space"/>
                                <w:color w:val="6E7881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E765" id="Zone de texte 8" o:spid="_x0000_s1041" type="#_x0000_t202" style="position:absolute;margin-left:77.9pt;margin-top:392.95pt;width:432.75pt;height:264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" filled="f" stroked="f">
                <v:textbox>
                  <w:txbxContent>
                    <w:p w:rsidR="00863EB9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•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Développement d’un jeu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-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Langage C &amp; Bibliothèque Allagro.</w:t>
                      </w: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•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Développement d’un ERP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 xml:space="preserve">- 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Langage C++ &amp; Framework QT.</w:t>
                      </w: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•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Développement d’un site web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 xml:space="preserve">- 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PHP, HTMl5, CSS3, JavaScript, JQuery.</w:t>
                      </w:r>
                    </w:p>
                    <w:p w:rsidR="00CE69A9" w:rsidRDefault="00CE69A9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•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Projet D’Intégration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 xml:space="preserve">- 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Desktop : Java</w:t>
                      </w:r>
                    </w:p>
                    <w:p w:rsidR="002B2A92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color w:val="6E7881"/>
                          <w:shd w:val="clear" w:color="auto" w:fill="FFFFFF"/>
                        </w:rPr>
                        <w:t xml:space="preserve">                                           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-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WEB : Symfony2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 xml:space="preserve">                                           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-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Mobile : J2ME</w:t>
                      </w:r>
                    </w:p>
                    <w:p w:rsidR="002B2A92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</w:rPr>
                      </w:pPr>
                    </w:p>
                    <w:p w:rsidR="002B2A92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</w:pP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>•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Projet D’Intégration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</w:rPr>
                        <w:t xml:space="preserve">- 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>Métier &amp; WEB Services : JEE</w:t>
                      </w: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> </w:t>
                      </w:r>
                    </w:p>
                    <w:p w:rsidR="002B2A92" w:rsidRPr="00AF431A" w:rsidRDefault="002B2A92" w:rsidP="002B2A92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Style w:val="apple-converted-space"/>
                          <w:color w:val="6E7881"/>
                          <w:shd w:val="clear" w:color="auto" w:fill="FFFFFF"/>
                        </w:rPr>
                        <w:t xml:space="preserve">                                           </w:t>
                      </w: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 w:rsidRPr="00AF431A">
                        <w:rPr>
                          <w:color w:val="6E7881"/>
                          <w:shd w:val="clear" w:color="auto" w:fill="FFFFFF"/>
                          <w:lang w:val="en-US"/>
                        </w:rPr>
                        <w:t>BACK OFFICE : DotNet</w:t>
                      </w: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> </w:t>
                      </w:r>
                    </w:p>
                    <w:p w:rsidR="002B2A92" w:rsidRPr="00AF431A" w:rsidRDefault="002B2A92" w:rsidP="002B2A92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 xml:space="preserve">                                           - </w:t>
                      </w:r>
                      <w:r w:rsidRPr="00AF431A">
                        <w:rPr>
                          <w:color w:val="6E7881"/>
                          <w:shd w:val="clear" w:color="auto" w:fill="FFFFFF"/>
                          <w:lang w:val="en-US"/>
                        </w:rPr>
                        <w:t>FRONT OFFICE : angularJS</w:t>
                      </w: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> </w:t>
                      </w:r>
                    </w:p>
                    <w:p w:rsidR="002B2A92" w:rsidRPr="00AF431A" w:rsidRDefault="002B2A92" w:rsidP="002B2A92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 xml:space="preserve">                                           - </w:t>
                      </w:r>
                      <w:r w:rsidRPr="00AF431A">
                        <w:rPr>
                          <w:color w:val="6E7881"/>
                          <w:shd w:val="clear" w:color="auto" w:fill="FFFFFF"/>
                          <w:lang w:val="en-US"/>
                        </w:rPr>
                        <w:t>MOBILE : Cross Platform Ionic</w:t>
                      </w:r>
                    </w:p>
                    <w:p w:rsidR="00CE69A9" w:rsidRPr="00AF431A" w:rsidRDefault="00CE69A9" w:rsidP="002B2A92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CE69A9" w:rsidRDefault="00CE69A9" w:rsidP="002B2A92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• </w:t>
                      </w:r>
                      <w:r w:rsidR="004C3FB5">
                        <w:rPr>
                          <w:color w:val="6E7881"/>
                          <w:shd w:val="clear" w:color="auto" w:fill="FFFFFF"/>
                        </w:rPr>
                        <w:t xml:space="preserve">Projet </w:t>
                      </w:r>
                      <w:r w:rsidRPr="00AF431A">
                        <w:rPr>
                          <w:color w:val="6E7881"/>
                          <w:shd w:val="clear" w:color="auto" w:fill="FFFFFF"/>
                          <w:lang w:val="en-US"/>
                        </w:rPr>
                        <w:t>Mean Stack.js</w:t>
                      </w:r>
                    </w:p>
                    <w:p w:rsidR="00161DFA" w:rsidRDefault="00161DFA" w:rsidP="002B2A92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161DFA" w:rsidRDefault="00161DFA" w:rsidP="00161DFA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color w:val="6E788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• </w:t>
                      </w:r>
                      <w:r>
                        <w:rPr>
                          <w:color w:val="6E7881"/>
                          <w:shd w:val="clear" w:color="auto" w:fill="FFFFFF"/>
                        </w:rPr>
                        <w:t xml:space="preserve">Projet </w:t>
                      </w:r>
                      <w:r>
                        <w:rPr>
                          <w:color w:val="6E7881"/>
                          <w:shd w:val="clear" w:color="auto" w:fill="FFFFFF"/>
                          <w:lang w:val="en-US"/>
                        </w:rPr>
                        <w:t xml:space="preserve">Big Data – Social Analytics </w:t>
                      </w:r>
                    </w:p>
                    <w:p w:rsidR="00161DFA" w:rsidRDefault="00161DFA" w:rsidP="002B2A92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161DFA" w:rsidRPr="00AF431A" w:rsidRDefault="00161DFA" w:rsidP="002B2A92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2B2A92" w:rsidRPr="00AF431A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ab/>
                        <w:t xml:space="preserve">                      </w:t>
                      </w:r>
                    </w:p>
                    <w:p w:rsidR="002B2A92" w:rsidRPr="00AF431A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ab/>
                      </w: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ab/>
                        <w:t xml:space="preserve">              </w:t>
                      </w:r>
                    </w:p>
                    <w:p w:rsidR="002B2A92" w:rsidRPr="00AF431A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2B2A92" w:rsidRPr="00AF431A" w:rsidRDefault="002B2A92" w:rsidP="00863EB9">
                      <w:pPr>
                        <w:jc w:val="both"/>
                        <w:rPr>
                          <w:color w:val="6E7881"/>
                          <w:shd w:val="clear" w:color="auto" w:fill="FFFFFF"/>
                          <w:lang w:val="en-US"/>
                        </w:rPr>
                      </w:pP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 xml:space="preserve">                                           </w:t>
                      </w:r>
                    </w:p>
                    <w:p w:rsidR="002B2A92" w:rsidRPr="00AF431A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2B2A92" w:rsidRPr="00AF431A" w:rsidRDefault="002B2A92" w:rsidP="00863EB9">
                      <w:pPr>
                        <w:jc w:val="both"/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</w:pPr>
                    </w:p>
                    <w:p w:rsidR="002B2A92" w:rsidRPr="00AF431A" w:rsidRDefault="002B2A92" w:rsidP="00863EB9">
                      <w:pPr>
                        <w:jc w:val="both"/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ab/>
                      </w:r>
                      <w:r w:rsidRPr="00AF431A">
                        <w:rPr>
                          <w:rStyle w:val="apple-converted-space"/>
                          <w:color w:val="6E7881"/>
                          <w:shd w:val="clear" w:color="auto" w:fill="FFFFFF"/>
                          <w:lang w:val="en-US"/>
                        </w:rPr>
                        <w:tab/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441EFD" wp14:editId="2D656EA2">
                <wp:simplePos x="0" y="0"/>
                <wp:positionH relativeFrom="page">
                  <wp:align>left</wp:align>
                </wp:positionH>
                <wp:positionV relativeFrom="paragraph">
                  <wp:posOffset>4375150</wp:posOffset>
                </wp:positionV>
                <wp:extent cx="1771650" cy="295275"/>
                <wp:effectExtent l="0" t="0" r="0" b="9525"/>
                <wp:wrapNone/>
                <wp:docPr id="9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solidFill>
                          <a:srgbClr val="EC974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DFA" w:rsidRPr="00DC5877" w:rsidRDefault="00161DFA" w:rsidP="00161DFA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Centres d’intérêt</w:t>
                            </w:r>
                          </w:p>
                          <w:p w:rsidR="00161DFA" w:rsidRPr="00BC5ADF" w:rsidRDefault="00161DFA" w:rsidP="00161DFA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41EFD" id="Zone de texte 73" o:spid="_x0000_s1042" type="#_x0000_t202" style="position:absolute;margin-left:0;margin-top:344.5pt;width:139.5pt;height:23.25pt;z-index:251780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" fillcolor="#ec974c" stroked="f">
                <v:textbox>
                  <w:txbxContent>
                    <w:p w:rsidR="00161DFA" w:rsidRPr="00DC5877" w:rsidRDefault="00161DFA" w:rsidP="00161DFA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Centres d’intérêt</w:t>
                      </w:r>
                    </w:p>
                    <w:p w:rsidR="00161DFA" w:rsidRPr="00BC5ADF" w:rsidRDefault="00161DFA" w:rsidP="00161DFA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042565D" wp14:editId="3BF81C15">
                <wp:simplePos x="0" y="0"/>
                <wp:positionH relativeFrom="column">
                  <wp:posOffset>-774173</wp:posOffset>
                </wp:positionH>
                <wp:positionV relativeFrom="page">
                  <wp:posOffset>6108401</wp:posOffset>
                </wp:positionV>
                <wp:extent cx="1390650" cy="495300"/>
                <wp:effectExtent l="0" t="0" r="0" b="0"/>
                <wp:wrapTight wrapText="bothSides">
                  <wp:wrapPolygon edited="0">
                    <wp:start x="592" y="0"/>
                    <wp:lineTo x="592" y="20769"/>
                    <wp:lineTo x="20712" y="20769"/>
                    <wp:lineTo x="20712" y="0"/>
                    <wp:lineTo x="592" y="0"/>
                  </wp:wrapPolygon>
                </wp:wrapTight>
                <wp:docPr id="15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D8" w:rsidRPr="00AA495A" w:rsidRDefault="001A69D8" w:rsidP="001A69D8">
                            <w:pPr>
                              <w:pStyle w:val="BalloonText"/>
                              <w:tabs>
                                <w:tab w:val="left" w:pos="850"/>
                              </w:tabs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Football,</w:t>
                            </w:r>
                            <w:r w:rsidRPr="00C80CC0"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5A1C"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KickBoxing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565D" id="_x0000_s1043" type="#_x0000_t202" style="position:absolute;margin-left:-60.95pt;margin-top:481pt;width:109.5pt;height:39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" filled="f" stroked="f">
                <v:textbox>
                  <w:txbxContent>
                    <w:p w:rsidR="001A69D8" w:rsidRPr="00AA495A" w:rsidRDefault="001A69D8" w:rsidP="001A69D8">
                      <w:pPr>
                        <w:pStyle w:val="BalloonText"/>
                        <w:tabs>
                          <w:tab w:val="left" w:pos="850"/>
                        </w:tabs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Football,</w:t>
                      </w:r>
                      <w:r w:rsidRPr="00C80CC0"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35A1C"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KickBoxing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9869" behindDoc="0" locked="0" layoutInCell="1" allowOverlap="1" wp14:anchorId="42EA8BD1" wp14:editId="3B02AB71">
                <wp:simplePos x="0" y="0"/>
                <wp:positionH relativeFrom="column">
                  <wp:posOffset>4204706</wp:posOffset>
                </wp:positionH>
                <wp:positionV relativeFrom="paragraph">
                  <wp:posOffset>4051744</wp:posOffset>
                </wp:positionV>
                <wp:extent cx="1838325" cy="47625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DD" w:rsidRPr="00863EB9" w:rsidRDefault="005900D3" w:rsidP="00863EB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Design: </w:t>
                            </w:r>
                          </w:p>
                          <w:p w:rsidR="005C47DD" w:rsidRPr="00863EB9" w:rsidRDefault="005900D3" w:rsidP="00863EB9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6E7881"/>
                                <w:shd w:val="clear" w:color="auto" w:fill="FFFFFF"/>
                              </w:rPr>
                              <w:t>PhotoShop,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8BD1" id="Zone de texte 12" o:spid="_x0000_s1044" type="#_x0000_t202" style="position:absolute;margin-left:331.1pt;margin-top:319.05pt;width:144.75pt;height:37.5pt;z-index:2515998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" filled="f" stroked="f">
                <v:textbox>
                  <w:txbxContent>
                    <w:p w:rsidR="005C47DD" w:rsidRPr="00863EB9" w:rsidRDefault="005900D3" w:rsidP="00863EB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Design: </w:t>
                      </w:r>
                    </w:p>
                    <w:p w:rsidR="005C47DD" w:rsidRPr="00863EB9" w:rsidRDefault="005900D3" w:rsidP="00863EB9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6E7881"/>
                          <w:shd w:val="clear" w:color="auto" w:fill="FFFFFF"/>
                        </w:rPr>
                        <w:t>PhotoShop, 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73A99B" wp14:editId="553E7B05">
                <wp:simplePos x="0" y="0"/>
                <wp:positionH relativeFrom="column">
                  <wp:posOffset>4187190</wp:posOffset>
                </wp:positionH>
                <wp:positionV relativeFrom="paragraph">
                  <wp:posOffset>3430306</wp:posOffset>
                </wp:positionV>
                <wp:extent cx="1971675" cy="666750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B9E" w:rsidRPr="00FB3B9E" w:rsidRDefault="00FB3B9E" w:rsidP="00FB3B9E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B3B9E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Base de </w:t>
                            </w:r>
                            <w:r w:rsidR="001A69D8" w:rsidRPr="00FB3B9E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données :</w:t>
                            </w:r>
                            <w:r w:rsidRPr="00FB3B9E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B3B9E" w:rsidRPr="00FB3B9E" w:rsidRDefault="00FB3B9E" w:rsidP="00F4229B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Oracle, MSSQL Server, </w:t>
                            </w:r>
                            <w:r w:rsidR="00F4229B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MongoDB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A99B" id="Zone de texte 17" o:spid="_x0000_s1045" type="#_x0000_t202" style="position:absolute;margin-left:329.7pt;margin-top:270.1pt;width:155.2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" filled="f" stroked="f">
                <v:textbox>
                  <w:txbxContent>
                    <w:p w:rsidR="00FB3B9E" w:rsidRPr="00FB3B9E" w:rsidRDefault="00FB3B9E" w:rsidP="00FB3B9E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B3B9E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Base de </w:t>
                      </w:r>
                      <w:r w:rsidR="001A69D8" w:rsidRPr="00FB3B9E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données :</w:t>
                      </w:r>
                      <w:r w:rsidRPr="00FB3B9E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B3B9E" w:rsidRPr="00FB3B9E" w:rsidRDefault="00FB3B9E" w:rsidP="00F4229B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 xml:space="preserve">Oracle, MSSQL Server, </w:t>
                      </w:r>
                      <w:r w:rsidR="00F4229B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MongoDB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, 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02553E" wp14:editId="498D10FA">
                <wp:simplePos x="0" y="0"/>
                <wp:positionH relativeFrom="column">
                  <wp:posOffset>1232906</wp:posOffset>
                </wp:positionH>
                <wp:positionV relativeFrom="paragraph">
                  <wp:posOffset>3425909</wp:posOffset>
                </wp:positionV>
                <wp:extent cx="2762250" cy="1212215"/>
                <wp:effectExtent l="0" t="0" r="0" b="6985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21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638" w:rsidRPr="005C47DD" w:rsidRDefault="00FB3B9E" w:rsidP="00FB3B9E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5C47DD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Langages et Framework</w:t>
                            </w:r>
                            <w:r w:rsidR="00FA1638" w:rsidRPr="005C47DD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:</w:t>
                            </w:r>
                            <w:r w:rsidR="00FA1638" w:rsidRPr="005C47DD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A1638" w:rsidRPr="005C47DD" w:rsidRDefault="00F4229B" w:rsidP="005D6A30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3B08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NodeJS, AngularJS, ExpressJS, </w:t>
                            </w:r>
                            <w:r w:rsidR="00FB3B9E" w:rsidRPr="005C47DD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C, C++, C#, SQl, PL/S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QL, CSS3, HTML5, JavaScript, PHP5</w:t>
                            </w:r>
                            <w:r w:rsidR="00FB3B9E" w:rsidRPr="005C47DD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, Symphony 2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Pr="00F4229B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47DD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Java, Java EE</w:t>
                            </w:r>
                            <w:r w:rsidR="000F669B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5900D3" w:rsidRPr="005900D3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00D3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ASP.NET MVC5, Web API 2, Unity, EntityFramework</w:t>
                            </w:r>
                            <w:r w:rsidR="000F669B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Laravel, Python, 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553E" id="Zone de texte 16" o:spid="_x0000_s1046" type="#_x0000_t202" style="position:absolute;margin-left:97.1pt;margin-top:269.75pt;width:217.5pt;height:95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" filled="f" stroked="f">
                <v:textbox>
                  <w:txbxContent>
                    <w:p w:rsidR="00FA1638" w:rsidRPr="005C47DD" w:rsidRDefault="00FB3B9E" w:rsidP="00FB3B9E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5C47DD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Langages et Framework</w:t>
                      </w:r>
                      <w:r w:rsidR="00FA1638" w:rsidRPr="005C47DD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:</w:t>
                      </w:r>
                      <w:r w:rsidR="00FA1638" w:rsidRPr="005C47DD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A1638" w:rsidRPr="005C47DD" w:rsidRDefault="00F4229B" w:rsidP="005D6A30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E63B08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 xml:space="preserve">NodeJS, AngularJS, ExpressJS, </w:t>
                      </w:r>
                      <w:r w:rsidR="00FB3B9E" w:rsidRPr="005C47DD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C, C++, C#, SQl, PL/S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QL, CSS3, HTML5, JavaScript, PHP5</w:t>
                      </w:r>
                      <w:r w:rsidR="00FB3B9E" w:rsidRPr="005C47DD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, Symphony 2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Pr="00F4229B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5C47DD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Java, Java EE</w:t>
                      </w:r>
                      <w:r w:rsidR="000F669B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5900D3" w:rsidRPr="005900D3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5900D3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ASP.NET MVC5, Web API 2, Unity, EntityFramework</w:t>
                      </w:r>
                      <w:r w:rsidR="000F669B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 xml:space="preserve"> Laravel, Python, Django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31968" behindDoc="1" locked="0" layoutInCell="1" allowOverlap="1" wp14:anchorId="7077D1B5" wp14:editId="3FB50DC8">
            <wp:simplePos x="0" y="0"/>
            <wp:positionH relativeFrom="column">
              <wp:posOffset>1130300</wp:posOffset>
            </wp:positionH>
            <wp:positionV relativeFrom="paragraph">
              <wp:posOffset>3030531</wp:posOffset>
            </wp:positionV>
            <wp:extent cx="4706509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510" y="20903"/>
                <wp:lineTo x="21510" y="0"/>
                <wp:lineTo x="0" y="0"/>
              </wp:wrapPolygon>
            </wp:wrapTight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509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595769" behindDoc="0" locked="0" layoutInCell="1" allowOverlap="1" wp14:anchorId="1FDE8368" wp14:editId="3663E6C7">
                <wp:simplePos x="0" y="0"/>
                <wp:positionH relativeFrom="column">
                  <wp:posOffset>861060</wp:posOffset>
                </wp:positionH>
                <wp:positionV relativeFrom="paragraph">
                  <wp:posOffset>2733675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8DE" w:rsidRPr="00DC5877" w:rsidRDefault="000708DE" w:rsidP="000708DE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0708DE" w:rsidRPr="00BC5ADF" w:rsidRDefault="000708DE" w:rsidP="000708DE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E8368" id="Groupe 4" o:spid="_x0000_s1047" style="position:absolute;margin-left:67.8pt;margin-top:215.25pt;width:215.6pt;height:20.8pt;z-index:251595769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">
                <v:shape id="Image 4" o:spid="_x0000_s1048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17" o:title=""/>
                  <v:path arrowok="t"/>
                </v:shape>
                <v:shape id="Zone de texte 69" o:spid="_x0000_s104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0708DE" w:rsidRPr="00DC5877" w:rsidRDefault="000708DE" w:rsidP="000708DE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0708DE" w:rsidRPr="00BC5ADF" w:rsidRDefault="000708DE" w:rsidP="000708DE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1992A66" wp14:editId="5BFC572E">
                <wp:simplePos x="0" y="0"/>
                <wp:positionH relativeFrom="column">
                  <wp:posOffset>1141251</wp:posOffset>
                </wp:positionH>
                <wp:positionV relativeFrom="paragraph">
                  <wp:posOffset>1714165</wp:posOffset>
                </wp:positionV>
                <wp:extent cx="5135880" cy="10668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3C439C" w:rsidRDefault="00CE69A9" w:rsidP="003C439C">
                            <w:pPr>
                              <w:pStyle w:val="BalloonText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2012</w:t>
                            </w:r>
                            <w:r w:rsidR="00533C46" w:rsidRPr="003C439C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12696E" w:rsidRPr="003C439C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présent</w:t>
                            </w:r>
                            <w:r w:rsidR="00533C46" w:rsidRPr="003C439C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3C46" w:rsidRPr="003C439C">
                              <w:rPr>
                                <w:rFonts w:ascii="Wingdings" w:hAnsi="Wingdings"/>
                                <w:color w:val="279080"/>
                                <w:sz w:val="22"/>
                                <w:szCs w:val="22"/>
                              </w:rPr>
                              <w:t></w:t>
                            </w:r>
                            <w:r w:rsidR="00533C46" w:rsidRPr="003C439C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696E" w:rsidRPr="003C439C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Diplôme d’ingénieur en Informatique </w:t>
                            </w:r>
                            <w:r w:rsidR="00533C46" w:rsidRPr="003C439C">
                              <w:rPr>
                                <w:rFonts w:ascii="Wingdings" w:hAnsi="Wingdings"/>
                                <w:color w:val="279080"/>
                                <w:sz w:val="22"/>
                                <w:szCs w:val="22"/>
                              </w:rPr>
                              <w:t></w:t>
                            </w:r>
                            <w:r w:rsidR="00533C46" w:rsidRPr="003C439C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696E" w:rsidRPr="003C439C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ESPRIT</w:t>
                            </w:r>
                          </w:p>
                          <w:p w:rsidR="003C439C" w:rsidRPr="003C439C" w:rsidRDefault="003C439C" w:rsidP="003C439C">
                            <w:pPr>
                              <w:pStyle w:val="BalloonText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spacing w:after="240"/>
                              <w:jc w:val="both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3C439C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TWIN (Technologies </w:t>
                            </w:r>
                            <w:bookmarkStart w:id="0" w:name="_GoBack"/>
                            <w:bookmarkEnd w:id="0"/>
                            <w:r w:rsidRPr="003C439C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Web et Internet)</w:t>
                            </w:r>
                          </w:p>
                          <w:p w:rsidR="0012696E" w:rsidRPr="000F669B" w:rsidRDefault="00E031E1" w:rsidP="003C439C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before="240"/>
                              <w:jc w:val="both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0F669B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20</w:t>
                            </w:r>
                            <w:r w:rsidR="00CE69A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11</w:t>
                            </w:r>
                            <w:r w:rsidR="0012696E" w:rsidRPr="000F669B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696E" w:rsidRPr="003C439C">
                              <w:rPr>
                                <w:rFonts w:ascii="Wingdings" w:hAnsi="Wingdings"/>
                                <w:color w:val="279080"/>
                                <w:sz w:val="22"/>
                                <w:szCs w:val="22"/>
                              </w:rPr>
                              <w:t></w:t>
                            </w:r>
                            <w:r w:rsidR="0012696E" w:rsidRPr="000F669B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708DE" w:rsidRPr="000F669B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Baccalauréat </w:t>
                            </w:r>
                            <w:r w:rsidR="0012696E" w:rsidRPr="003C439C">
                              <w:rPr>
                                <w:rFonts w:ascii="Wingdings" w:hAnsi="Wingdings"/>
                                <w:color w:val="279080"/>
                                <w:sz w:val="22"/>
                                <w:szCs w:val="22"/>
                              </w:rPr>
                              <w:t></w:t>
                            </w:r>
                            <w:r w:rsidR="0012696E" w:rsidRPr="000F669B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669B" w:rsidRPr="000F669B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Lycée des Nations -</w:t>
                            </w:r>
                            <w:r w:rsidR="000F669B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Nouakchott</w:t>
                            </w:r>
                            <w:r w:rsidR="000F669B" w:rsidRPr="000F669B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Mauritanie.</w:t>
                            </w:r>
                          </w:p>
                          <w:p w:rsidR="0012696E" w:rsidRPr="003C439C" w:rsidRDefault="000F669B" w:rsidP="003C439C">
                            <w:pPr>
                              <w:pStyle w:val="BalloonText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jc w:val="both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Mathématique.</w:t>
                            </w:r>
                          </w:p>
                          <w:p w:rsidR="0012696E" w:rsidRPr="003C439C" w:rsidRDefault="0012696E" w:rsidP="003C439C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13"/>
                              <w:ind w:left="170"/>
                              <w:jc w:val="both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2A66" id="Zone de texte 36" o:spid="_x0000_s1050" type="#_x0000_t202" style="position:absolute;margin-left:89.85pt;margin-top:134.95pt;width:404.4pt;height:8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" filled="f" stroked="f">
                <v:textbox>
                  <w:txbxContent>
                    <w:p w:rsidR="00533C46" w:rsidRPr="003C439C" w:rsidRDefault="00CE69A9" w:rsidP="003C439C">
                      <w:pPr>
                        <w:pStyle w:val="BalloonText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>2012</w:t>
                      </w:r>
                      <w:r w:rsidR="00533C46" w:rsidRPr="003C439C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 xml:space="preserve"> - </w:t>
                      </w:r>
                      <w:r w:rsidR="0012696E" w:rsidRPr="003C439C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>présent</w:t>
                      </w:r>
                      <w:r w:rsidR="00533C46" w:rsidRPr="003C439C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533C46" w:rsidRPr="003C439C">
                        <w:rPr>
                          <w:rFonts w:ascii="Wingdings" w:hAnsi="Wingdings"/>
                          <w:color w:val="279080"/>
                          <w:sz w:val="22"/>
                          <w:szCs w:val="22"/>
                        </w:rPr>
                        <w:t></w:t>
                      </w:r>
                      <w:r w:rsidR="00533C46" w:rsidRPr="003C439C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12696E" w:rsidRPr="003C439C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Diplôme d’ingénieur en Informatique </w:t>
                      </w:r>
                      <w:r w:rsidR="00533C46" w:rsidRPr="003C439C">
                        <w:rPr>
                          <w:rFonts w:ascii="Wingdings" w:hAnsi="Wingdings"/>
                          <w:color w:val="279080"/>
                          <w:sz w:val="22"/>
                          <w:szCs w:val="22"/>
                        </w:rPr>
                        <w:t></w:t>
                      </w:r>
                      <w:r w:rsidR="00533C46" w:rsidRPr="003C439C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12696E" w:rsidRPr="003C439C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ESPRIT</w:t>
                      </w:r>
                    </w:p>
                    <w:p w:rsidR="003C439C" w:rsidRPr="003C439C" w:rsidRDefault="003C439C" w:rsidP="003C439C">
                      <w:pPr>
                        <w:pStyle w:val="BalloonText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spacing w:after="240"/>
                        <w:jc w:val="both"/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3C439C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 xml:space="preserve">TWIN (Technologies </w:t>
                      </w:r>
                      <w:bookmarkStart w:id="1" w:name="_GoBack"/>
                      <w:bookmarkEnd w:id="1"/>
                      <w:r w:rsidRPr="003C439C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>Web et Internet)</w:t>
                      </w:r>
                    </w:p>
                    <w:p w:rsidR="0012696E" w:rsidRPr="000F669B" w:rsidRDefault="00E031E1" w:rsidP="003C439C">
                      <w:pPr>
                        <w:pStyle w:val="BalloonText"/>
                        <w:tabs>
                          <w:tab w:val="left" w:pos="850"/>
                        </w:tabs>
                        <w:spacing w:before="240"/>
                        <w:jc w:val="both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0F669B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>20</w:t>
                      </w:r>
                      <w:r w:rsidR="00CE69A9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>11</w:t>
                      </w:r>
                      <w:r w:rsidR="0012696E" w:rsidRPr="000F669B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12696E" w:rsidRPr="003C439C">
                        <w:rPr>
                          <w:rFonts w:ascii="Wingdings" w:hAnsi="Wingdings"/>
                          <w:color w:val="279080"/>
                          <w:sz w:val="22"/>
                          <w:szCs w:val="22"/>
                        </w:rPr>
                        <w:t></w:t>
                      </w:r>
                      <w:r w:rsidR="0012696E" w:rsidRPr="000F669B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0708DE" w:rsidRPr="000F669B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Baccalauréat </w:t>
                      </w:r>
                      <w:r w:rsidR="0012696E" w:rsidRPr="003C439C">
                        <w:rPr>
                          <w:rFonts w:ascii="Wingdings" w:hAnsi="Wingdings"/>
                          <w:color w:val="279080"/>
                          <w:sz w:val="22"/>
                          <w:szCs w:val="22"/>
                        </w:rPr>
                        <w:t></w:t>
                      </w:r>
                      <w:r w:rsidR="0012696E" w:rsidRPr="000F669B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0F669B" w:rsidRPr="000F669B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Lycée des Nations -</w:t>
                      </w:r>
                      <w:r w:rsidR="000F669B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Nouakchott</w:t>
                      </w:r>
                      <w:r w:rsidR="000F669B" w:rsidRPr="000F669B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Mauritanie.</w:t>
                      </w:r>
                    </w:p>
                    <w:p w:rsidR="0012696E" w:rsidRPr="003C439C" w:rsidRDefault="000F669B" w:rsidP="003C439C">
                      <w:pPr>
                        <w:pStyle w:val="BalloonText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jc w:val="both"/>
                        <w:rPr>
                          <w:rFonts w:ascii="Corbel" w:hAnsi="Corbe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  <w:t>Mathématique.</w:t>
                      </w:r>
                    </w:p>
                    <w:p w:rsidR="0012696E" w:rsidRPr="003C439C" w:rsidRDefault="0012696E" w:rsidP="003C439C">
                      <w:pPr>
                        <w:pStyle w:val="BalloonText"/>
                        <w:tabs>
                          <w:tab w:val="left" w:pos="850"/>
                        </w:tabs>
                        <w:spacing w:after="113"/>
                        <w:ind w:left="170"/>
                        <w:jc w:val="both"/>
                        <w:rPr>
                          <w:rFonts w:ascii="Corbel" w:hAnsi="Corbe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431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593719" behindDoc="1" locked="0" layoutInCell="1" allowOverlap="1" wp14:anchorId="43D11E69" wp14:editId="488888F2">
                <wp:simplePos x="0" y="0"/>
                <wp:positionH relativeFrom="page">
                  <wp:posOffset>0</wp:posOffset>
                </wp:positionH>
                <wp:positionV relativeFrom="margin">
                  <wp:posOffset>4113350</wp:posOffset>
                </wp:positionV>
                <wp:extent cx="177165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368" y="20903"/>
                    <wp:lineTo x="21368" y="0"/>
                    <wp:lineTo x="0" y="0"/>
                  </wp:wrapPolygon>
                </wp:wrapTight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95275"/>
                          <a:chOff x="0" y="0"/>
                          <a:chExt cx="2738120" cy="264160"/>
                        </a:xfrm>
                      </wpg:grpSpPr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11E69" id="Groupe 5" o:spid="_x0000_s1051" style="position:absolute;margin-left:0;margin-top:323.9pt;width:139.5pt;height:23.25pt;z-index:-251722761;mso-position-horizontal-relative:page;mso-position-vertical-relative:margin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">
                <v:shape id="Image 5" o:spid="_x0000_s1052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19" o:title=""/>
                  <v:path arrowok="t"/>
                </v:shape>
                <v:shape id="_x0000_s1053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ight" anchorx="page" anchory="margin"/>
              </v:group>
            </w:pict>
          </mc:Fallback>
        </mc:AlternateContent>
      </w:r>
    </w:p>
    <w:sectPr w:rsidR="00233012" w:rsidRPr="00BF4ED6" w:rsidSect="00F93E2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CFC" w:rsidRDefault="00ED7CFC" w:rsidP="00B51FFB">
      <w:r>
        <w:separator/>
      </w:r>
    </w:p>
  </w:endnote>
  <w:endnote w:type="continuationSeparator" w:id="0">
    <w:p w:rsidR="00ED7CFC" w:rsidRDefault="00ED7CFC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012" w:rsidRDefault="00233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247476"/>
      <w:docPartObj>
        <w:docPartGallery w:val="Page Numbers (Bottom of Page)"/>
        <w:docPartUnique/>
      </w:docPartObj>
    </w:sdtPr>
    <w:sdtEndPr/>
    <w:sdtContent>
      <w:p w:rsidR="00233012" w:rsidRDefault="00233012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E661B6" wp14:editId="403F4AC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1" name="Organigramme : Alternativ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012" w:rsidRDefault="00233012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F4ED6" w:rsidRPr="00BF4ED6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E661B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1" o:spid="_x0000_s1054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HUIhhPRAgAA2AUAAA4AAAAAAAAAAAAAAAAALgIAAGRycy9lMm9Eb2MueG1s&#10;UEsBAi0AFAAGAAgAAAAhABrkTJ3ZAAAAAwEAAA8AAAAAAAAAAAAAAAAAKwUAAGRycy9kb3ducmV2&#10;LnhtbFBLBQYAAAAABAAEAPMAAAAxBgAAAAA=&#10;" filled="f" fillcolor="#5c83b4" stroked="f" strokecolor="#737373">
                  <v:textbox>
                    <w:txbxContent>
                      <w:p w:rsidR="00233012" w:rsidRDefault="00233012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F4ED6" w:rsidRPr="00BF4ED6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012" w:rsidRDefault="00233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CFC" w:rsidRDefault="00ED7CFC" w:rsidP="00B51FFB">
      <w:r>
        <w:separator/>
      </w:r>
    </w:p>
  </w:footnote>
  <w:footnote w:type="continuationSeparator" w:id="0">
    <w:p w:rsidR="00ED7CFC" w:rsidRDefault="00ED7CFC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012" w:rsidRDefault="00233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012" w:rsidRDefault="002330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012" w:rsidRDefault="00233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F42ED"/>
    <w:multiLevelType w:val="hybridMultilevel"/>
    <w:tmpl w:val="41E43B94"/>
    <w:lvl w:ilvl="0" w:tplc="C1489DB8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0B59"/>
    <w:multiLevelType w:val="hybridMultilevel"/>
    <w:tmpl w:val="FE441D80"/>
    <w:lvl w:ilvl="0" w:tplc="10F632C4">
      <w:numFmt w:val="bullet"/>
      <w:lvlText w:val="-"/>
      <w:lvlJc w:val="left"/>
      <w:pPr>
        <w:ind w:left="26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1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1A3"/>
    <w:multiLevelType w:val="hybridMultilevel"/>
    <w:tmpl w:val="1528F5D6"/>
    <w:lvl w:ilvl="0" w:tplc="4C02511C">
      <w:numFmt w:val="bullet"/>
      <w:lvlText w:val="-"/>
      <w:lvlJc w:val="left"/>
      <w:pPr>
        <w:ind w:left="360" w:hanging="360"/>
      </w:pPr>
      <w:rPr>
        <w:rFonts w:ascii="Corbel" w:eastAsiaTheme="minorEastAsia" w:hAnsi="Corbel" w:cs="SegoePro-Bold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B3A5D"/>
    <w:multiLevelType w:val="hybridMultilevel"/>
    <w:tmpl w:val="773E1630"/>
    <w:lvl w:ilvl="0" w:tplc="22BC020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5429A"/>
    <w:multiLevelType w:val="hybridMultilevel"/>
    <w:tmpl w:val="7E143E84"/>
    <w:lvl w:ilvl="0" w:tplc="C7602186">
      <w:numFmt w:val="bullet"/>
      <w:lvlText w:val="-"/>
      <w:lvlJc w:val="left"/>
      <w:pPr>
        <w:ind w:left="26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3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"/>
  </w:num>
  <w:num w:numId="3">
    <w:abstractNumId w:val="24"/>
  </w:num>
  <w:num w:numId="4">
    <w:abstractNumId w:val="10"/>
  </w:num>
  <w:num w:numId="5">
    <w:abstractNumId w:val="21"/>
  </w:num>
  <w:num w:numId="6">
    <w:abstractNumId w:val="2"/>
  </w:num>
  <w:num w:numId="7">
    <w:abstractNumId w:val="6"/>
  </w:num>
  <w:num w:numId="8">
    <w:abstractNumId w:val="17"/>
  </w:num>
  <w:num w:numId="9">
    <w:abstractNumId w:val="25"/>
  </w:num>
  <w:num w:numId="10">
    <w:abstractNumId w:val="31"/>
  </w:num>
  <w:num w:numId="11">
    <w:abstractNumId w:val="34"/>
  </w:num>
  <w:num w:numId="12">
    <w:abstractNumId w:val="32"/>
  </w:num>
  <w:num w:numId="13">
    <w:abstractNumId w:val="37"/>
  </w:num>
  <w:num w:numId="14">
    <w:abstractNumId w:val="43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5"/>
  </w:num>
  <w:num w:numId="20">
    <w:abstractNumId w:val="26"/>
  </w:num>
  <w:num w:numId="21">
    <w:abstractNumId w:val="28"/>
  </w:num>
  <w:num w:numId="22">
    <w:abstractNumId w:val="19"/>
  </w:num>
  <w:num w:numId="23">
    <w:abstractNumId w:val="33"/>
  </w:num>
  <w:num w:numId="24">
    <w:abstractNumId w:val="5"/>
  </w:num>
  <w:num w:numId="25">
    <w:abstractNumId w:val="4"/>
  </w:num>
  <w:num w:numId="26">
    <w:abstractNumId w:val="22"/>
  </w:num>
  <w:num w:numId="27">
    <w:abstractNumId w:val="27"/>
  </w:num>
  <w:num w:numId="28">
    <w:abstractNumId w:val="0"/>
  </w:num>
  <w:num w:numId="29">
    <w:abstractNumId w:val="30"/>
  </w:num>
  <w:num w:numId="30">
    <w:abstractNumId w:val="11"/>
  </w:num>
  <w:num w:numId="31">
    <w:abstractNumId w:val="15"/>
  </w:num>
  <w:num w:numId="32">
    <w:abstractNumId w:val="18"/>
  </w:num>
  <w:num w:numId="33">
    <w:abstractNumId w:val="36"/>
  </w:num>
  <w:num w:numId="34">
    <w:abstractNumId w:val="9"/>
  </w:num>
  <w:num w:numId="35">
    <w:abstractNumId w:val="38"/>
  </w:num>
  <w:num w:numId="36">
    <w:abstractNumId w:val="29"/>
  </w:num>
  <w:num w:numId="37">
    <w:abstractNumId w:val="12"/>
  </w:num>
  <w:num w:numId="38">
    <w:abstractNumId w:val="41"/>
  </w:num>
  <w:num w:numId="39">
    <w:abstractNumId w:val="14"/>
  </w:num>
  <w:num w:numId="40">
    <w:abstractNumId w:val="7"/>
  </w:num>
  <w:num w:numId="41">
    <w:abstractNumId w:val="39"/>
  </w:num>
  <w:num w:numId="42">
    <w:abstractNumId w:val="23"/>
  </w:num>
  <w:num w:numId="43">
    <w:abstractNumId w:val="4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CE"/>
    <w:rsid w:val="00032194"/>
    <w:rsid w:val="00041A4C"/>
    <w:rsid w:val="000575E0"/>
    <w:rsid w:val="000708DE"/>
    <w:rsid w:val="00085912"/>
    <w:rsid w:val="000962AE"/>
    <w:rsid w:val="000A2755"/>
    <w:rsid w:val="000D22B6"/>
    <w:rsid w:val="000E5A1F"/>
    <w:rsid w:val="000E6011"/>
    <w:rsid w:val="000F669B"/>
    <w:rsid w:val="0012696E"/>
    <w:rsid w:val="00145A58"/>
    <w:rsid w:val="001548AF"/>
    <w:rsid w:val="00160F86"/>
    <w:rsid w:val="00161DFA"/>
    <w:rsid w:val="001A0291"/>
    <w:rsid w:val="001A3B03"/>
    <w:rsid w:val="001A69D8"/>
    <w:rsid w:val="001B01AB"/>
    <w:rsid w:val="001B55A0"/>
    <w:rsid w:val="0022090E"/>
    <w:rsid w:val="00226C7E"/>
    <w:rsid w:val="002303A4"/>
    <w:rsid w:val="00231220"/>
    <w:rsid w:val="002319E2"/>
    <w:rsid w:val="00233012"/>
    <w:rsid w:val="00260D98"/>
    <w:rsid w:val="002B2A92"/>
    <w:rsid w:val="002E358E"/>
    <w:rsid w:val="002E4CB8"/>
    <w:rsid w:val="002F12F1"/>
    <w:rsid w:val="0030165C"/>
    <w:rsid w:val="00325166"/>
    <w:rsid w:val="003571C9"/>
    <w:rsid w:val="003615FE"/>
    <w:rsid w:val="00380ED0"/>
    <w:rsid w:val="003C439C"/>
    <w:rsid w:val="003C64F6"/>
    <w:rsid w:val="003D445D"/>
    <w:rsid w:val="00407A68"/>
    <w:rsid w:val="004161D0"/>
    <w:rsid w:val="004228E2"/>
    <w:rsid w:val="00427934"/>
    <w:rsid w:val="0043288E"/>
    <w:rsid w:val="004424CC"/>
    <w:rsid w:val="00446CB6"/>
    <w:rsid w:val="004A2228"/>
    <w:rsid w:val="004B60AA"/>
    <w:rsid w:val="004C2DEC"/>
    <w:rsid w:val="004C3FB5"/>
    <w:rsid w:val="00533C46"/>
    <w:rsid w:val="005472B3"/>
    <w:rsid w:val="005900D3"/>
    <w:rsid w:val="005C47DD"/>
    <w:rsid w:val="005D6A30"/>
    <w:rsid w:val="00676092"/>
    <w:rsid w:val="0075570E"/>
    <w:rsid w:val="00773A5E"/>
    <w:rsid w:val="0079103D"/>
    <w:rsid w:val="00791F2D"/>
    <w:rsid w:val="007B4E4E"/>
    <w:rsid w:val="007C3A54"/>
    <w:rsid w:val="008131F3"/>
    <w:rsid w:val="008424FA"/>
    <w:rsid w:val="0084674B"/>
    <w:rsid w:val="00855904"/>
    <w:rsid w:val="00863EB9"/>
    <w:rsid w:val="008A1034"/>
    <w:rsid w:val="008C2410"/>
    <w:rsid w:val="00945931"/>
    <w:rsid w:val="00973CD5"/>
    <w:rsid w:val="009A1FA8"/>
    <w:rsid w:val="009D5479"/>
    <w:rsid w:val="00A06286"/>
    <w:rsid w:val="00A11D70"/>
    <w:rsid w:val="00A34C05"/>
    <w:rsid w:val="00A52258"/>
    <w:rsid w:val="00A81C33"/>
    <w:rsid w:val="00A907CE"/>
    <w:rsid w:val="00AA075F"/>
    <w:rsid w:val="00AA4068"/>
    <w:rsid w:val="00AA495A"/>
    <w:rsid w:val="00AA6C16"/>
    <w:rsid w:val="00AC3CCD"/>
    <w:rsid w:val="00AF38D7"/>
    <w:rsid w:val="00AF431A"/>
    <w:rsid w:val="00AF7C19"/>
    <w:rsid w:val="00B16D68"/>
    <w:rsid w:val="00B175B1"/>
    <w:rsid w:val="00B35A1C"/>
    <w:rsid w:val="00B47022"/>
    <w:rsid w:val="00B51FFB"/>
    <w:rsid w:val="00B9516F"/>
    <w:rsid w:val="00BC5ADF"/>
    <w:rsid w:val="00BE5C04"/>
    <w:rsid w:val="00BF12F7"/>
    <w:rsid w:val="00BF3182"/>
    <w:rsid w:val="00BF4ED6"/>
    <w:rsid w:val="00C01C93"/>
    <w:rsid w:val="00C80CC0"/>
    <w:rsid w:val="00CB0E78"/>
    <w:rsid w:val="00CB1629"/>
    <w:rsid w:val="00CB5349"/>
    <w:rsid w:val="00CD2427"/>
    <w:rsid w:val="00CE06E8"/>
    <w:rsid w:val="00CE69A9"/>
    <w:rsid w:val="00D326EE"/>
    <w:rsid w:val="00D54F7F"/>
    <w:rsid w:val="00D56073"/>
    <w:rsid w:val="00D8598A"/>
    <w:rsid w:val="00D873DD"/>
    <w:rsid w:val="00DB2C65"/>
    <w:rsid w:val="00DC5877"/>
    <w:rsid w:val="00DE4D96"/>
    <w:rsid w:val="00E031E1"/>
    <w:rsid w:val="00E0748C"/>
    <w:rsid w:val="00E27B5B"/>
    <w:rsid w:val="00E409E3"/>
    <w:rsid w:val="00E63B08"/>
    <w:rsid w:val="00E76932"/>
    <w:rsid w:val="00EC3218"/>
    <w:rsid w:val="00ED7CFC"/>
    <w:rsid w:val="00F14D47"/>
    <w:rsid w:val="00F4229B"/>
    <w:rsid w:val="00F51796"/>
    <w:rsid w:val="00F52B97"/>
    <w:rsid w:val="00F92ABB"/>
    <w:rsid w:val="00F93E26"/>
    <w:rsid w:val="00FA1638"/>
    <w:rsid w:val="00FB1643"/>
    <w:rsid w:val="00FB3B9E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70F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paragraph" w:styleId="ListParagraph">
    <w:name w:val="List Paragraph"/>
    <w:basedOn w:val="Normal"/>
    <w:uiPriority w:val="34"/>
    <w:qFormat/>
    <w:rsid w:val="003C43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2DE74-D1E6-4836-AE57-662CC21A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2016-09-09T12:44:00Z</dcterms:created>
  <dcterms:modified xsi:type="dcterms:W3CDTF">2016-11-06T20:39:00Z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